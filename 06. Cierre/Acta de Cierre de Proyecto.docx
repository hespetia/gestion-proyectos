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561B2" w14:textId="77777777" w:rsidR="001040C7" w:rsidRDefault="001040C7">
      <w:pPr>
        <w:pStyle w:val="Subttulo"/>
        <w:rPr>
          <w:rFonts w:ascii="Arial" w:hAnsi="Arial" w:cs="Arial"/>
        </w:rPr>
      </w:pPr>
    </w:p>
    <w:p w14:paraId="6BD561E1" w14:textId="5D7CA364" w:rsidR="00C038F7" w:rsidRPr="00995CED" w:rsidRDefault="00DD5BA0" w:rsidP="00D56CFB">
      <w:pPr>
        <w:pStyle w:val="Ttulo1"/>
      </w:pPr>
      <w:r>
        <w:rPr>
          <w:lang w:val="es-ES"/>
        </w:rPr>
        <w:t xml:space="preserve">ACTA DE </w:t>
      </w:r>
      <w:r w:rsidR="00216E22">
        <w:t>C</w:t>
      </w:r>
      <w:r w:rsidR="004C314B">
        <w:t>ierre</w:t>
      </w:r>
      <w:r w:rsidR="00216E22">
        <w:t xml:space="preserve"> de</w:t>
      </w:r>
      <w:r w:rsidR="00D56CFB">
        <w:t xml:space="preserve"> PROYECTO</w:t>
      </w:r>
    </w:p>
    <w:p w14:paraId="6BD561E2" w14:textId="77777777" w:rsidR="0014610C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</w:p>
    <w:p w14:paraId="6BD561E3" w14:textId="133B5FC6" w:rsidR="00AF7399" w:rsidRDefault="005462CF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AF7399">
        <w:rPr>
          <w:rFonts w:ascii="Arial" w:hAnsi="Arial" w:cs="Arial"/>
          <w:b/>
        </w:rPr>
        <w:t>:</w:t>
      </w:r>
    </w:p>
    <w:p w14:paraId="6BD561E4" w14:textId="77777777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</w:p>
    <w:p w14:paraId="6BD561E5" w14:textId="77777777" w:rsidR="004C314B" w:rsidRPr="00D56CFB" w:rsidRDefault="004C314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992"/>
        <w:gridCol w:w="5476"/>
      </w:tblGrid>
      <w:tr w:rsidR="004C314B" w:rsidRPr="00357147" w14:paraId="6BD561E7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E6" w14:textId="2CC251A2" w:rsidR="004C314B" w:rsidRPr="00357147" w:rsidRDefault="004C314B" w:rsidP="005462CF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EF0180">
              <w:rPr>
                <w:rFonts w:ascii="Arial" w:hAnsi="Arial" w:cs="Arial"/>
                <w:b/>
                <w:bCs/>
              </w:rPr>
              <w:t xml:space="preserve">Dueño del </w:t>
            </w:r>
            <w:r w:rsidR="005462CF">
              <w:rPr>
                <w:rFonts w:ascii="Arial" w:hAnsi="Arial" w:cs="Arial"/>
                <w:b/>
                <w:bCs/>
              </w:rPr>
              <w:t>Proyecto</w:t>
            </w:r>
          </w:p>
        </w:tc>
      </w:tr>
      <w:tr w:rsidR="004C314B" w:rsidRPr="00357147" w14:paraId="6BD561EB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8" w14:textId="77777777" w:rsid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Pregunta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9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C314B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Sí/No</w:t>
            </w: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A" w14:textId="77777777" w:rsidR="004C314B" w:rsidRPr="004C314B" w:rsidRDefault="00AF7399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Justificación</w:t>
            </w:r>
          </w:p>
        </w:tc>
      </w:tr>
      <w:tr w:rsidR="004C314B" w:rsidRPr="00357147" w14:paraId="6BD561EF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C" w14:textId="77777777" w:rsid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¿Se han cumplido los objetivos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D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EE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3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0" w14:textId="77777777" w:rsidR="004C314B" w:rsidRDefault="004C314B" w:rsidP="00AF7399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¿Se han </w:t>
            </w:r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culmi</w:t>
            </w:r>
            <w:bookmarkStart w:id="0" w:name="_GoBack"/>
            <w:bookmarkEnd w:id="0"/>
            <w:r w:rsidR="00AF73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nado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todos los entregables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1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D561F2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7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4" w14:textId="1F87AFAC" w:rsidR="004C314B" w:rsidRDefault="004C314B" w:rsidP="00EF0180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¿Está el </w:t>
            </w:r>
            <w:r w:rsidR="00DD5BA0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satisfecho del resultado global del proyecto?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5" w14:textId="77777777" w:rsidR="004C314B" w:rsidRPr="004C314B" w:rsidRDefault="004C314B" w:rsidP="004C314B">
            <w:pPr>
              <w:pStyle w:val="tableheading"/>
              <w:spacing w:befor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6" w14:textId="77777777" w:rsidR="004C314B" w:rsidRPr="004C314B" w:rsidRDefault="004C314B" w:rsidP="004C314B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4C314B" w:rsidRPr="00357147" w14:paraId="6BD561FA" w14:textId="77777777" w:rsidTr="004C314B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8" w14:textId="77777777" w:rsidR="004C314B" w:rsidRPr="00357147" w:rsidRDefault="004C314B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Comentarios</w:t>
            </w:r>
          </w:p>
        </w:tc>
        <w:tc>
          <w:tcPr>
            <w:tcW w:w="6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825B7" w14:textId="77777777" w:rsidR="004C314B" w:rsidRDefault="004C314B" w:rsidP="00575E7C">
            <w:pPr>
              <w:rPr>
                <w:rFonts w:ascii="Arial" w:hAnsi="Arial" w:cs="Arial"/>
                <w:bCs/>
              </w:rPr>
            </w:pPr>
          </w:p>
          <w:p w14:paraId="19FBA663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62AF3B0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18D38AF8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06871261" w14:textId="77777777" w:rsidR="000A3419" w:rsidRDefault="000A3419" w:rsidP="00575E7C">
            <w:pPr>
              <w:rPr>
                <w:rFonts w:ascii="Arial" w:hAnsi="Arial" w:cs="Arial"/>
                <w:bCs/>
              </w:rPr>
            </w:pPr>
          </w:p>
          <w:p w14:paraId="6BD561F9" w14:textId="77777777" w:rsidR="000A3419" w:rsidRPr="00357147" w:rsidRDefault="000A3419" w:rsidP="00575E7C">
            <w:pPr>
              <w:rPr>
                <w:rFonts w:ascii="Arial" w:hAnsi="Arial" w:cs="Arial"/>
                <w:bCs/>
              </w:rPr>
            </w:pPr>
          </w:p>
        </w:tc>
      </w:tr>
    </w:tbl>
    <w:p w14:paraId="6BD561FB" w14:textId="77777777" w:rsidR="00260763" w:rsidRDefault="00260763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899"/>
        <w:gridCol w:w="6468"/>
      </w:tblGrid>
      <w:tr w:rsidR="004C314B" w:rsidRPr="00357147" w14:paraId="6BD561FD" w14:textId="77777777" w:rsidTr="005359A5">
        <w:trPr>
          <w:cantSplit/>
          <w:trHeight w:val="669"/>
          <w:jc w:val="center"/>
        </w:trPr>
        <w:tc>
          <w:tcPr>
            <w:tcW w:w="9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C" w14:textId="6D748B21" w:rsidR="004C314B" w:rsidRPr="00357147" w:rsidRDefault="004C314B" w:rsidP="004C314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Cierre por parte del </w:t>
            </w:r>
            <w:r w:rsidR="005462CF">
              <w:rPr>
                <w:rFonts w:ascii="Arial" w:hAnsi="Arial" w:cs="Arial"/>
                <w:b/>
                <w:bCs/>
              </w:rPr>
              <w:t>Gerente de Proyecto</w:t>
            </w:r>
          </w:p>
        </w:tc>
      </w:tr>
      <w:tr w:rsidR="004C314B" w:rsidRPr="00357147" w14:paraId="6BD56200" w14:textId="77777777" w:rsidTr="005359A5">
        <w:trPr>
          <w:cantSplit/>
          <w:trHeight w:val="1012"/>
          <w:jc w:val="center"/>
        </w:trPr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1FE" w14:textId="77777777" w:rsidR="004C314B" w:rsidRPr="00357147" w:rsidRDefault="004C314B" w:rsidP="005359A5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Lecciones Aprendidas</w:t>
            </w:r>
          </w:p>
        </w:tc>
        <w:tc>
          <w:tcPr>
            <w:tcW w:w="6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1234" w14:textId="77777777" w:rsidR="004C314B" w:rsidRDefault="004C314B" w:rsidP="005359A5">
            <w:pPr>
              <w:rPr>
                <w:rFonts w:ascii="Arial" w:hAnsi="Arial" w:cs="Arial"/>
                <w:bCs/>
              </w:rPr>
            </w:pPr>
          </w:p>
          <w:p w14:paraId="432F20D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020CC589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3F02C6ED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89647B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84B261A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2601AABC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28FFA85E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06D8D541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72EAEF38" w14:textId="77777777" w:rsidR="000A3419" w:rsidRDefault="000A3419" w:rsidP="005359A5">
            <w:pPr>
              <w:rPr>
                <w:rFonts w:ascii="Arial" w:hAnsi="Arial" w:cs="Arial"/>
                <w:bCs/>
              </w:rPr>
            </w:pPr>
          </w:p>
          <w:p w14:paraId="6BD561FF" w14:textId="77777777" w:rsidR="000A3419" w:rsidRPr="00357147" w:rsidRDefault="000A3419" w:rsidP="005359A5">
            <w:pPr>
              <w:rPr>
                <w:rFonts w:ascii="Arial" w:hAnsi="Arial" w:cs="Arial"/>
                <w:bCs/>
              </w:rPr>
            </w:pPr>
          </w:p>
        </w:tc>
      </w:tr>
    </w:tbl>
    <w:p w14:paraId="3BE09FE0" w14:textId="4779D310" w:rsidR="000A3419" w:rsidRDefault="000A3419" w:rsidP="000A3419">
      <w:pPr>
        <w:pStyle w:val="Estilo1"/>
        <w:tabs>
          <w:tab w:val="left" w:pos="3315"/>
        </w:tabs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4" w14:textId="77777777" w:rsidR="004C314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</w:p>
    <w:p w14:paraId="6BD56205" w14:textId="77777777" w:rsidR="00216E22" w:rsidRPr="00D56CFB" w:rsidRDefault="004C314B" w:rsidP="00216E22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Firmas</w:t>
      </w:r>
      <w:r w:rsidR="00216E22">
        <w:rPr>
          <w:rFonts w:ascii="Arial" w:hAnsi="Arial" w:cs="Arial"/>
          <w:b/>
        </w:rPr>
        <w:t>:</w:t>
      </w:r>
    </w:p>
    <w:tbl>
      <w:tblPr>
        <w:tblW w:w="870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66"/>
        <w:gridCol w:w="3260"/>
        <w:gridCol w:w="2875"/>
      </w:tblGrid>
      <w:tr w:rsidR="005462CF" w:rsidRPr="00357147" w14:paraId="6BD5620A" w14:textId="77777777" w:rsidTr="005462CF">
        <w:trPr>
          <w:cantSplit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6" w14:textId="77777777" w:rsidR="005462CF" w:rsidRPr="00357147" w:rsidRDefault="005462CF" w:rsidP="003A71AD">
            <w:pPr>
              <w:pStyle w:val="formtext-small"/>
              <w:spacing w:before="120"/>
              <w:ind w:left="18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Cargo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7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D56208" w14:textId="77777777" w:rsidR="005462CF" w:rsidRPr="00357147" w:rsidRDefault="005462CF" w:rsidP="003A71AD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 w:rsidRPr="00357147"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Firma</w:t>
            </w:r>
          </w:p>
        </w:tc>
      </w:tr>
      <w:tr w:rsidR="005462CF" w:rsidRPr="00357147" w14:paraId="6BD56210" w14:textId="77777777" w:rsidTr="005462CF">
        <w:trPr>
          <w:cantSplit/>
          <w:trHeight w:val="669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C" w14:textId="0921F08F" w:rsidR="005462CF" w:rsidRPr="00357147" w:rsidRDefault="00DD5BA0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Dueño del Producto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0D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0E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5" w14:textId="77777777" w:rsidTr="005462CF">
        <w:trPr>
          <w:cantSplit/>
          <w:trHeight w:val="79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1" w14:textId="42CB7B06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Gerente de Proyecto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2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3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A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6" w14:textId="336218B6" w:rsidR="005462CF" w:rsidRPr="00357147" w:rsidRDefault="000A3419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Patrocinador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7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8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  <w:tr w:rsidR="005462CF" w:rsidRPr="00357147" w14:paraId="6BD5621F" w14:textId="77777777" w:rsidTr="005462CF">
        <w:trPr>
          <w:cantSplit/>
          <w:trHeight w:val="765"/>
          <w:jc w:val="center"/>
        </w:trPr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B" w14:textId="51867109" w:rsidR="005462CF" w:rsidRPr="00357147" w:rsidRDefault="005462CF" w:rsidP="003A71AD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5621C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621D" w14:textId="77777777" w:rsidR="005462CF" w:rsidRPr="00357147" w:rsidRDefault="005462CF" w:rsidP="003A71AD">
            <w:pPr>
              <w:rPr>
                <w:rFonts w:ascii="Arial" w:hAnsi="Arial" w:cs="Arial"/>
                <w:bCs/>
              </w:rPr>
            </w:pPr>
          </w:p>
        </w:tc>
      </w:tr>
    </w:tbl>
    <w:p w14:paraId="6BD56220" w14:textId="77777777" w:rsidR="00260763" w:rsidRPr="00197964" w:rsidRDefault="00260763" w:rsidP="00260763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260763" w:rsidRPr="00197964" w:rsidSect="000A3419">
      <w:footerReference w:type="default" r:id="rId11"/>
      <w:pgSz w:w="11906" w:h="16838" w:code="9"/>
      <w:pgMar w:top="965" w:right="1418" w:bottom="1418" w:left="1531" w:header="624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42476" w14:textId="77777777" w:rsidR="00D33952" w:rsidRDefault="00D33952">
      <w:r>
        <w:separator/>
      </w:r>
    </w:p>
  </w:endnote>
  <w:endnote w:type="continuationSeparator" w:id="0">
    <w:p w14:paraId="487C32A3" w14:textId="77777777" w:rsidR="00D33952" w:rsidRDefault="00D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240852"/>
      <w:docPartObj>
        <w:docPartGallery w:val="Page Numbers (Bottom of Page)"/>
        <w:docPartUnique/>
      </w:docPartObj>
    </w:sdtPr>
    <w:sdtEndPr/>
    <w:sdtContent>
      <w:p w14:paraId="564F6553" w14:textId="71AF6D7A" w:rsidR="000A3419" w:rsidRDefault="000A34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BA0">
          <w:rPr>
            <w:noProof/>
          </w:rPr>
          <w:t>1</w:t>
        </w:r>
        <w:r>
          <w:fldChar w:fldCharType="end"/>
        </w:r>
      </w:p>
    </w:sdtContent>
  </w:sdt>
  <w:p w14:paraId="6BD5622C" w14:textId="77777777" w:rsidR="00357147" w:rsidRDefault="003571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DBE7F" w14:textId="77777777" w:rsidR="00D33952" w:rsidRDefault="00D33952">
      <w:r>
        <w:separator/>
      </w:r>
    </w:p>
  </w:footnote>
  <w:footnote w:type="continuationSeparator" w:id="0">
    <w:p w14:paraId="1DA56748" w14:textId="77777777" w:rsidR="00D33952" w:rsidRDefault="00D3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99"/>
    <w:rsid w:val="00022C89"/>
    <w:rsid w:val="00044EB4"/>
    <w:rsid w:val="00047277"/>
    <w:rsid w:val="00061AEB"/>
    <w:rsid w:val="000628EF"/>
    <w:rsid w:val="000716A4"/>
    <w:rsid w:val="0008021E"/>
    <w:rsid w:val="00094EBF"/>
    <w:rsid w:val="000A3419"/>
    <w:rsid w:val="000C1CA0"/>
    <w:rsid w:val="000C3613"/>
    <w:rsid w:val="000D50A8"/>
    <w:rsid w:val="000E09DC"/>
    <w:rsid w:val="000E46C1"/>
    <w:rsid w:val="001040C7"/>
    <w:rsid w:val="00120ADC"/>
    <w:rsid w:val="0012109C"/>
    <w:rsid w:val="001372EB"/>
    <w:rsid w:val="0013751A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211032"/>
    <w:rsid w:val="00216E22"/>
    <w:rsid w:val="0022003D"/>
    <w:rsid w:val="00244DB0"/>
    <w:rsid w:val="00260763"/>
    <w:rsid w:val="0026533D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40BBB"/>
    <w:rsid w:val="00357147"/>
    <w:rsid w:val="003575BF"/>
    <w:rsid w:val="00361F4B"/>
    <w:rsid w:val="00382435"/>
    <w:rsid w:val="00383C67"/>
    <w:rsid w:val="003A2425"/>
    <w:rsid w:val="003A71AD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997"/>
    <w:rsid w:val="00456CFC"/>
    <w:rsid w:val="00462708"/>
    <w:rsid w:val="00472DBB"/>
    <w:rsid w:val="00486F78"/>
    <w:rsid w:val="004A21FD"/>
    <w:rsid w:val="004C314B"/>
    <w:rsid w:val="004C6187"/>
    <w:rsid w:val="004F1F5D"/>
    <w:rsid w:val="004F3F25"/>
    <w:rsid w:val="0050339A"/>
    <w:rsid w:val="00503CA2"/>
    <w:rsid w:val="005147D5"/>
    <w:rsid w:val="005272A2"/>
    <w:rsid w:val="005338C6"/>
    <w:rsid w:val="005359A5"/>
    <w:rsid w:val="0054043A"/>
    <w:rsid w:val="005462CF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D0B"/>
    <w:rsid w:val="005E11FA"/>
    <w:rsid w:val="005F0607"/>
    <w:rsid w:val="005F0DD4"/>
    <w:rsid w:val="00621300"/>
    <w:rsid w:val="00626F8A"/>
    <w:rsid w:val="00630C9D"/>
    <w:rsid w:val="00634F1A"/>
    <w:rsid w:val="00635179"/>
    <w:rsid w:val="00637B47"/>
    <w:rsid w:val="00667195"/>
    <w:rsid w:val="006812B8"/>
    <w:rsid w:val="006820C4"/>
    <w:rsid w:val="006850C2"/>
    <w:rsid w:val="00686003"/>
    <w:rsid w:val="006A0248"/>
    <w:rsid w:val="006E0CF8"/>
    <w:rsid w:val="006F19D7"/>
    <w:rsid w:val="00716CDC"/>
    <w:rsid w:val="00727DB0"/>
    <w:rsid w:val="0074380E"/>
    <w:rsid w:val="00760247"/>
    <w:rsid w:val="0077285F"/>
    <w:rsid w:val="007873E5"/>
    <w:rsid w:val="007A343A"/>
    <w:rsid w:val="007A66BC"/>
    <w:rsid w:val="007B092B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3E5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870C3"/>
    <w:rsid w:val="00A93D3A"/>
    <w:rsid w:val="00AA3B51"/>
    <w:rsid w:val="00AB3071"/>
    <w:rsid w:val="00AD7519"/>
    <w:rsid w:val="00AE709F"/>
    <w:rsid w:val="00AF425F"/>
    <w:rsid w:val="00AF7399"/>
    <w:rsid w:val="00B06AFA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C038F7"/>
    <w:rsid w:val="00C10200"/>
    <w:rsid w:val="00C1338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33952"/>
    <w:rsid w:val="00D44F53"/>
    <w:rsid w:val="00D45261"/>
    <w:rsid w:val="00D54E0E"/>
    <w:rsid w:val="00D56CFB"/>
    <w:rsid w:val="00D82BF5"/>
    <w:rsid w:val="00D90AE1"/>
    <w:rsid w:val="00D93253"/>
    <w:rsid w:val="00DA6F23"/>
    <w:rsid w:val="00DB3D50"/>
    <w:rsid w:val="00DD0FFA"/>
    <w:rsid w:val="00DD5BA0"/>
    <w:rsid w:val="00DF671A"/>
    <w:rsid w:val="00E1099D"/>
    <w:rsid w:val="00E156B8"/>
    <w:rsid w:val="00E36968"/>
    <w:rsid w:val="00E43070"/>
    <w:rsid w:val="00E528FD"/>
    <w:rsid w:val="00E53ACD"/>
    <w:rsid w:val="00E57714"/>
    <w:rsid w:val="00E72ED2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0180"/>
    <w:rsid w:val="00EF3F5B"/>
    <w:rsid w:val="00EF6A43"/>
    <w:rsid w:val="00F01004"/>
    <w:rsid w:val="00F30AE8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6BD561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26F8A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26F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Agil\Plantilla_Cierre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FWJASSSE55TN-275-87</_dlc_DocId>
    <_dlc_DocIdUrl xmlns="01eb4bd6-a8ff-4439-b7eb-fe0a650fbd8a">
      <Url>https://portal.smrey.net/areas/it/_layouts/15/DocIdRedir.aspx?ID=FWJASSSE55TN-275-87</Url>
      <Description>FWJASSSE55TN-275-87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C378EBE-5A56-4FA8-9054-AFBF281C05E4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2.xml><?xml version="1.0" encoding="utf-8"?>
<ds:datastoreItem xmlns:ds="http://schemas.openxmlformats.org/officeDocument/2006/customXml" ds:itemID="{31A82D81-851F-43B0-A513-5962D5364F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D8598-459E-452F-AC83-73F36A19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70596-5E97-43AA-8816-A9E865F0EEA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Plantilla_Cierre_del_proyecto</Template>
  <TotalTime>0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Cierre del proyecto</vt:lpstr>
    </vt:vector>
  </TitlesOfParts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del proyecto</dc:title>
  <dc:creator/>
  <cp:lastModifiedBy/>
  <cp:revision>1</cp:revision>
  <dcterms:created xsi:type="dcterms:W3CDTF">2015-07-07T17:03:00Z</dcterms:created>
  <dcterms:modified xsi:type="dcterms:W3CDTF">2018-09-24T14:53:00Z</dcterms:modified>
  <cp:category>Proceso de Cierre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30db8fbf-a59f-4b32-a008-51dea7d6e4f1</vt:lpwstr>
  </property>
</Properties>
</file>