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FF160" w14:textId="77777777" w:rsidR="001040C7" w:rsidRDefault="001040C7">
      <w:pPr>
        <w:pStyle w:val="Subttulo"/>
        <w:rPr>
          <w:rFonts w:ascii="Arial" w:hAnsi="Arial" w:cs="Arial"/>
        </w:rPr>
      </w:pPr>
    </w:p>
    <w:p w14:paraId="401FF18F" w14:textId="0E8FD95A" w:rsidR="00C038F7" w:rsidRDefault="00B72222" w:rsidP="00D56CFB">
      <w:pPr>
        <w:pStyle w:val="Ttulo1"/>
      </w:pPr>
      <w:r>
        <w:t xml:space="preserve">Informe </w:t>
      </w:r>
      <w:r w:rsidR="00D56CFB">
        <w:t xml:space="preserve">DE </w:t>
      </w:r>
      <w:r>
        <w:t>estado</w:t>
      </w:r>
      <w:r w:rsidR="00D56CFB">
        <w:t xml:space="preserve"> DEL PROYECTO</w:t>
      </w:r>
    </w:p>
    <w:p w14:paraId="74A86FB7" w14:textId="77777777" w:rsidR="00B11E2C" w:rsidRPr="00B11E2C" w:rsidRDefault="00B11E2C" w:rsidP="00B11E2C">
      <w:pPr>
        <w:pStyle w:val="Estilo1"/>
      </w:pPr>
    </w:p>
    <w:p w14:paraId="401FF190" w14:textId="77777777" w:rsidR="0014610C" w:rsidRPr="00D56CFB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</w:p>
    <w:p w14:paraId="401FF191" w14:textId="60393684" w:rsidR="00D56CFB" w:rsidRDefault="00005A0A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del Proyecto</w:t>
      </w:r>
      <w:r w:rsidR="001435F6">
        <w:rPr>
          <w:rFonts w:ascii="Arial" w:hAnsi="Arial" w:cs="Arial"/>
          <w:b/>
        </w:rPr>
        <w:t>:</w:t>
      </w:r>
    </w:p>
    <w:p w14:paraId="401FF192" w14:textId="77777777" w:rsidR="00BA3457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</w:p>
    <w:p w14:paraId="401FF193" w14:textId="77777777" w:rsidR="00656C54" w:rsidRPr="00D56CFB" w:rsidRDefault="00656C54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del Informe:</w:t>
      </w:r>
    </w:p>
    <w:p w14:paraId="401FF194" w14:textId="77777777"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56"/>
        <w:gridCol w:w="1265"/>
        <w:gridCol w:w="3121"/>
        <w:gridCol w:w="3125"/>
      </w:tblGrid>
      <w:tr w:rsidR="007873E5" w:rsidRPr="00357147" w14:paraId="401FF196" w14:textId="77777777" w:rsidTr="00575E7C">
        <w:trPr>
          <w:cantSplit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01FF195" w14:textId="77777777" w:rsidR="007873E5" w:rsidRPr="00357147" w:rsidRDefault="007873E5" w:rsidP="00575E7C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Estado del:</w:t>
            </w:r>
          </w:p>
        </w:tc>
      </w:tr>
      <w:tr w:rsidR="007873E5" w:rsidRPr="00357147" w14:paraId="401FF199" w14:textId="77777777" w:rsidTr="00575E7C">
        <w:trPr>
          <w:cantSplit/>
          <w:trHeight w:val="669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7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8" w14:textId="64DFBBF2" w:rsidR="007873E5" w:rsidRPr="00357147" w:rsidRDefault="001435F6" w:rsidP="00005A0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Cantidad de </w:t>
            </w:r>
            <w:r w:rsidR="00005A0A">
              <w:rPr>
                <w:rFonts w:ascii="Arial" w:hAnsi="Arial" w:cs="Arial"/>
                <w:bCs/>
              </w:rPr>
              <w:t xml:space="preserve">requisitos </w:t>
            </w:r>
            <w:r>
              <w:rPr>
                <w:rFonts w:ascii="Arial" w:hAnsi="Arial" w:cs="Arial"/>
                <w:bCs/>
              </w:rPr>
              <w:t>completados del total planificado</w:t>
            </w:r>
          </w:p>
        </w:tc>
      </w:tr>
      <w:tr w:rsidR="007873E5" w:rsidRPr="00357147" w14:paraId="401FF19D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A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Cronograma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B" w14:textId="77777777" w:rsidR="007873E5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Estamos atrasados o vamos bien en tiempo</w:t>
            </w:r>
            <w:proofErr w:type="gramStart"/>
            <w:r>
              <w:rPr>
                <w:rFonts w:ascii="Arial" w:hAnsi="Arial" w:cs="Arial"/>
                <w:bCs/>
              </w:rPr>
              <w:t>?</w:t>
            </w:r>
            <w:proofErr w:type="gramEnd"/>
          </w:p>
          <w:p w14:paraId="401FF19C" w14:textId="77777777" w:rsidR="001435F6" w:rsidRPr="00357147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Porcentaje de avance completado</w:t>
            </w:r>
          </w:p>
        </w:tc>
      </w:tr>
      <w:tr w:rsidR="007873E5" w:rsidRPr="00357147" w14:paraId="401FF1A1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E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Costes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F" w14:textId="77777777" w:rsidR="007873E5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Hemos sobrepasado los costes o vamos bien</w:t>
            </w:r>
            <w:proofErr w:type="gramStart"/>
            <w:r>
              <w:rPr>
                <w:rFonts w:ascii="Arial" w:hAnsi="Arial" w:cs="Arial"/>
                <w:bCs/>
              </w:rPr>
              <w:t>?</w:t>
            </w:r>
            <w:proofErr w:type="gramEnd"/>
          </w:p>
          <w:p w14:paraId="401FF1A0" w14:textId="30076BBF" w:rsidR="001435F6" w:rsidRPr="00357147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Ejecución del presupuesto al </w:t>
            </w:r>
            <w:r w:rsidR="00005A0A">
              <w:rPr>
                <w:rFonts w:ascii="Arial" w:hAnsi="Arial" w:cs="Arial"/>
                <w:bCs/>
              </w:rPr>
              <w:t>día</w:t>
            </w:r>
            <w:r>
              <w:rPr>
                <w:rFonts w:ascii="Arial" w:hAnsi="Arial" w:cs="Arial"/>
                <w:bCs/>
              </w:rPr>
              <w:t xml:space="preserve"> de hoy</w:t>
            </w:r>
          </w:p>
        </w:tc>
      </w:tr>
      <w:tr w:rsidR="007873E5" w:rsidRPr="00357147" w14:paraId="401FF1A4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2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Calidad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D4EA3" w14:textId="77777777" w:rsidR="007873E5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Cantidad de defectos para proyectos de software</w:t>
            </w:r>
          </w:p>
          <w:p w14:paraId="401FF1A3" w14:textId="247E8B4C" w:rsidR="00005A0A" w:rsidRPr="00357147" w:rsidRDefault="00005A0A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Actividades de calidad realizadas</w:t>
            </w:r>
          </w:p>
        </w:tc>
      </w:tr>
      <w:tr w:rsidR="007873E5" w:rsidRPr="00357147" w14:paraId="401FF1A6" w14:textId="77777777" w:rsidTr="007873E5">
        <w:trPr>
          <w:cantSplit/>
          <w:trHeight w:val="482"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5" w14:textId="77777777" w:rsidR="007873E5" w:rsidRPr="00357147" w:rsidRDefault="007873E5" w:rsidP="007873E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Riesgos</w:t>
            </w:r>
          </w:p>
        </w:tc>
      </w:tr>
      <w:tr w:rsidR="007873E5" w:rsidRPr="00357147" w14:paraId="401FF1AA" w14:textId="77777777" w:rsidTr="007873E5">
        <w:trPr>
          <w:cantSplit/>
          <w:trHeight w:val="560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8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9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Mitigación</w:t>
            </w:r>
          </w:p>
        </w:tc>
      </w:tr>
      <w:tr w:rsidR="007873E5" w:rsidRPr="00357147" w14:paraId="401FF1AE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B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C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D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2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F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0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1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5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3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Próxim</w:t>
            </w:r>
            <w:r w:rsidR="00BD5788">
              <w:rPr>
                <w:rFonts w:ascii="Arial" w:hAnsi="Arial" w:cs="Arial"/>
                <w:b/>
                <w:bCs/>
              </w:rPr>
              <w:t>os avances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CA75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11ACAC6B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285F495B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63E6EDA4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696E3C2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14:paraId="401FF1B4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8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6" w14:textId="77777777" w:rsidR="007873E5" w:rsidRDefault="007873E5" w:rsidP="007873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Notas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E02A5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650864EE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0E14FB5F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55FC171E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2D378931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7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01FF1B9" w14:textId="77777777" w:rsidR="00197964" w:rsidRP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197964" w:rsidRPr="00197964" w:rsidSect="00B11E2C">
      <w:footerReference w:type="default" r:id="rId11"/>
      <w:pgSz w:w="11906" w:h="16838" w:code="9"/>
      <w:pgMar w:top="965" w:right="1418" w:bottom="1418" w:left="1531" w:header="39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BCAD0" w14:textId="77777777" w:rsidR="0069179D" w:rsidRDefault="0069179D">
      <w:r>
        <w:separator/>
      </w:r>
    </w:p>
  </w:endnote>
  <w:endnote w:type="continuationSeparator" w:id="0">
    <w:p w14:paraId="473F6583" w14:textId="77777777" w:rsidR="0069179D" w:rsidRDefault="0069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FF1C4" w14:textId="18E3A1E2" w:rsidR="00357147" w:rsidRPr="00B06AFA" w:rsidRDefault="00357147" w:rsidP="00716471">
    <w:pPr>
      <w:pStyle w:val="Piedepgina"/>
      <w:jc w:val="center"/>
      <w:rPr>
        <w:rFonts w:ascii="Arial" w:hAnsi="Arial" w:cs="Arial"/>
        <w:sz w:val="16"/>
        <w:szCs w:val="16"/>
      </w:rPr>
    </w:pPr>
  </w:p>
  <w:p w14:paraId="035E8673" w14:textId="77777777" w:rsidR="00716471" w:rsidRPr="00592540" w:rsidRDefault="00716471" w:rsidP="00716471">
    <w:pPr>
      <w:pStyle w:val="Piedepgina"/>
      <w:rPr>
        <w:lang w:val="es-MX"/>
      </w:rPr>
    </w:pPr>
  </w:p>
  <w:p w14:paraId="401FF1C5" w14:textId="77777777" w:rsidR="00357147" w:rsidRPr="00716471" w:rsidRDefault="00357147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91E70" w14:textId="77777777" w:rsidR="0069179D" w:rsidRDefault="0069179D">
      <w:r>
        <w:separator/>
      </w:r>
    </w:p>
  </w:footnote>
  <w:footnote w:type="continuationSeparator" w:id="0">
    <w:p w14:paraId="6DA55590" w14:textId="77777777" w:rsidR="0069179D" w:rsidRDefault="00691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F6"/>
    <w:rsid w:val="00005A0A"/>
    <w:rsid w:val="00022C89"/>
    <w:rsid w:val="00044EB4"/>
    <w:rsid w:val="00047277"/>
    <w:rsid w:val="00061AEB"/>
    <w:rsid w:val="000628EF"/>
    <w:rsid w:val="000716A4"/>
    <w:rsid w:val="00094EBF"/>
    <w:rsid w:val="000C1CA0"/>
    <w:rsid w:val="000C3613"/>
    <w:rsid w:val="000D50A8"/>
    <w:rsid w:val="000E09DC"/>
    <w:rsid w:val="000E46C1"/>
    <w:rsid w:val="000F20F3"/>
    <w:rsid w:val="001040C7"/>
    <w:rsid w:val="00120ADC"/>
    <w:rsid w:val="0012109C"/>
    <w:rsid w:val="001372EB"/>
    <w:rsid w:val="0013751A"/>
    <w:rsid w:val="001435F6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44DB0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57147"/>
    <w:rsid w:val="003575BF"/>
    <w:rsid w:val="00361F4B"/>
    <w:rsid w:val="00377CED"/>
    <w:rsid w:val="00382435"/>
    <w:rsid w:val="00383C67"/>
    <w:rsid w:val="003A2425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0FC"/>
    <w:rsid w:val="00453997"/>
    <w:rsid w:val="00456CFC"/>
    <w:rsid w:val="00462708"/>
    <w:rsid w:val="00472DBB"/>
    <w:rsid w:val="00486F78"/>
    <w:rsid w:val="00497CA5"/>
    <w:rsid w:val="004A21FD"/>
    <w:rsid w:val="004C6187"/>
    <w:rsid w:val="004F1F5D"/>
    <w:rsid w:val="004F3F25"/>
    <w:rsid w:val="0050339A"/>
    <w:rsid w:val="00503CA2"/>
    <w:rsid w:val="005147D5"/>
    <w:rsid w:val="005272A2"/>
    <w:rsid w:val="005338C6"/>
    <w:rsid w:val="0054043A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A5A"/>
    <w:rsid w:val="005D3D0B"/>
    <w:rsid w:val="005E11FA"/>
    <w:rsid w:val="005F0DD4"/>
    <w:rsid w:val="00607CDA"/>
    <w:rsid w:val="006105B7"/>
    <w:rsid w:val="00621300"/>
    <w:rsid w:val="00630C9D"/>
    <w:rsid w:val="00634F1A"/>
    <w:rsid w:val="00635179"/>
    <w:rsid w:val="00637B47"/>
    <w:rsid w:val="00656C54"/>
    <w:rsid w:val="00667195"/>
    <w:rsid w:val="006812B8"/>
    <w:rsid w:val="006820C4"/>
    <w:rsid w:val="006850C2"/>
    <w:rsid w:val="00685631"/>
    <w:rsid w:val="00686003"/>
    <w:rsid w:val="0069179D"/>
    <w:rsid w:val="006A0248"/>
    <w:rsid w:val="006F19D7"/>
    <w:rsid w:val="00716471"/>
    <w:rsid w:val="00716CDC"/>
    <w:rsid w:val="00727DB0"/>
    <w:rsid w:val="00760247"/>
    <w:rsid w:val="0077285F"/>
    <w:rsid w:val="007873E5"/>
    <w:rsid w:val="007A343A"/>
    <w:rsid w:val="007A66BC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93D3A"/>
    <w:rsid w:val="00AA3B51"/>
    <w:rsid w:val="00AB3071"/>
    <w:rsid w:val="00AD7519"/>
    <w:rsid w:val="00AE709F"/>
    <w:rsid w:val="00AF425F"/>
    <w:rsid w:val="00B0378E"/>
    <w:rsid w:val="00B03DCA"/>
    <w:rsid w:val="00B06AFA"/>
    <w:rsid w:val="00B11E2C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BD5788"/>
    <w:rsid w:val="00C038F7"/>
    <w:rsid w:val="00C069DB"/>
    <w:rsid w:val="00C1020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44F53"/>
    <w:rsid w:val="00D45261"/>
    <w:rsid w:val="00D54E0E"/>
    <w:rsid w:val="00D56CFB"/>
    <w:rsid w:val="00D82BF5"/>
    <w:rsid w:val="00D90AE1"/>
    <w:rsid w:val="00DA6F23"/>
    <w:rsid w:val="00DB3D50"/>
    <w:rsid w:val="00DD0FFA"/>
    <w:rsid w:val="00DF671A"/>
    <w:rsid w:val="00E1099D"/>
    <w:rsid w:val="00E156B8"/>
    <w:rsid w:val="00E36968"/>
    <w:rsid w:val="00E528FD"/>
    <w:rsid w:val="00E53ACD"/>
    <w:rsid w:val="00E57714"/>
    <w:rsid w:val="00E57D86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3F5B"/>
    <w:rsid w:val="00EF6A43"/>
    <w:rsid w:val="00F01004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4:docId w14:val="401FF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716471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1647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PMI\4.%20MONITOREO%20Y%20CONTROL\Plantilla_Informe_de_estado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FWJASSSE55TN-275-93</_dlc_DocId>
    <_dlc_DocIdUrl xmlns="01eb4bd6-a8ff-4439-b7eb-fe0a650fbd8a">
      <Url>https://portal.smrey.net/areas/it/_layouts/15/DocIdRedir.aspx?ID=FWJASSSE55TN-275-93</Url>
      <Description>FWJASSSE55TN-275-93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6433DF0-99CC-453C-AF28-57AD818A316E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00D02466-4F5C-416A-BA12-8113DA7E31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64BA4-F883-40DA-97B6-2CF1B72AC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9FC947-4213-4108-8F72-A94C9DF57C2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Plantilla_Informe_de_estado_del_Proyecto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estado del proyecto</vt:lpstr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estado del proyecto</dc:title>
  <dc:creator/>
  <cp:lastModifiedBy/>
  <cp:revision>1</cp:revision>
  <dcterms:created xsi:type="dcterms:W3CDTF">2015-07-10T22:29:00Z</dcterms:created>
  <dcterms:modified xsi:type="dcterms:W3CDTF">2018-09-19T19:05:00Z</dcterms:modified>
  <cp:category>Proceso de Ejecución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